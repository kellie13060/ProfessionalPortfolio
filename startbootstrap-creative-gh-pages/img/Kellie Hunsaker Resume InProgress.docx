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6631597CF64B09439E37F2A54E269351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5152F2" w:rsidRDefault="00AA24EE" w:rsidP="003856C9">
                <w:pPr>
                  <w:pStyle w:val="Heading1"/>
                </w:pPr>
                <w:r>
                  <w:t>Kellie Hunsaker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2D65AB5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AA24EE" w:rsidP="00441EB9">
                  <w:pPr>
                    <w:pStyle w:val="Heading3"/>
                  </w:pPr>
                  <w:r>
                    <w:t>kellie13060@gmail.com</w: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34E60D0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AA24EE" w:rsidP="00441EB9">
                  <w:pPr>
                    <w:pStyle w:val="Heading3"/>
                  </w:pPr>
                  <w:r>
                    <w:t>801.318.7254</w: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F0BBEB8" wp14:editId="60A08F74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222D9C5" id="Group 31" o:spid="_x0000_s1026" alt="LinkedIn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eUoOFucYAABnjAAADgAAAAAAAAAAAAAAAAAuAgAA&#13;&#10;ZHJzL2Uyb0RvYy54bWxQSwECLQAUAAYACAAAACEA2yfDXNwAAAAIAQAADwAAAAAAAAAAAAAAAABB&#13;&#10;GwAAZHJzL2Rvd25yZXYueG1sUEsFBgAAAAAEAAQA8wAAAEocAAAAAA==&#13;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AA24EE" w:rsidP="00AA24EE">
                  <w:hyperlink r:id="rId6" w:history="1">
                    <w:r>
                      <w:rPr>
                        <w:rStyle w:val="Hyperlink"/>
                      </w:rPr>
                      <w:t>https://www.linkedin.com/in/kellie-hunsaker-ba420342/</w:t>
                    </w:r>
                  </w:hyperlink>
                </w:p>
              </w:tc>
            </w:tr>
            <w:tr w:rsidR="00441EB9" w:rsidRPr="005152F2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441EB9" w:rsidRDefault="00441EB9" w:rsidP="00AA24EE">
                  <w:pPr>
                    <w:pStyle w:val="Heading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</w:tbl>
          <w:p w:rsidR="00B93310" w:rsidRPr="005152F2" w:rsidRDefault="00B93310" w:rsidP="003856C9"/>
        </w:tc>
        <w:tc>
          <w:tcPr>
            <w:tcW w:w="723" w:type="dxa"/>
          </w:tcPr>
          <w:p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8D51D0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BE16EEF7E7FAC14C9953B70486C8F57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:rsidR="008F6337" w:rsidRPr="0043426C" w:rsidRDefault="00AA24EE" w:rsidP="002B3890">
                  <w:pPr>
                    <w:pStyle w:val="Heading4"/>
                  </w:pPr>
                  <w:r>
                    <w:t>Clinical opperations Supervisor – Kids on the move</w:t>
                  </w:r>
                </w:p>
                <w:p w:rsidR="008F6337" w:rsidRPr="005152F2" w:rsidRDefault="00AA24EE" w:rsidP="008F6337">
                  <w:pPr>
                    <w:pStyle w:val="Heading5"/>
                  </w:pPr>
                  <w:r>
                    <w:t>April 2018-Current</w:t>
                  </w:r>
                </w:p>
                <w:p w:rsidR="008F6337" w:rsidRDefault="00AA24EE" w:rsidP="008F6337">
                  <w:r>
                    <w:t xml:space="preserve">Supervise the technology progression through-out the department. Ensure smooth processes across all positions in the department. </w:t>
                  </w:r>
                </w:p>
                <w:p w:rsidR="007B2F5C" w:rsidRPr="0043426C" w:rsidRDefault="00AA24EE" w:rsidP="0043426C">
                  <w:pPr>
                    <w:pStyle w:val="Heading4"/>
                  </w:pPr>
                  <w:r>
                    <w:t>Board Certified Behavior Analyst – kids on the move</w:t>
                  </w:r>
                </w:p>
                <w:p w:rsidR="007B2F5C" w:rsidRPr="005152F2" w:rsidRDefault="00AA24EE" w:rsidP="007B2F5C">
                  <w:pPr>
                    <w:pStyle w:val="Heading5"/>
                  </w:pPr>
                  <w:r>
                    <w:t>July 2017-April 2018</w:t>
                  </w:r>
                </w:p>
                <w:sdt>
                  <w:sdtPr>
                    <w:alias w:val="Enter more job details:"/>
                    <w:tag w:val="Enter more job details:"/>
                    <w:id w:val="-423336076"/>
                    <w:placeholder>
                      <w:docPart w:val="407050357EDE434C9C87845E23FCC851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Default="00473EF8" w:rsidP="00832F81">
                      <w:r w:rsidRPr="00473EF8">
                        <w:t>Think about the size of the team you led, the number of projects you balanced, or the number of articles you wrote.</w:t>
                      </w:r>
                    </w:p>
                  </w:sdtContent>
                </w:sdt>
                <w:p w:rsidR="00AA24EE" w:rsidRPr="0043426C" w:rsidRDefault="00AA24EE" w:rsidP="00AA24EE">
                  <w:pPr>
                    <w:pStyle w:val="Heading4"/>
                  </w:pPr>
                  <w:r>
                    <w:t>Behavior Specialist – Spectrum Academy</w:t>
                  </w:r>
                </w:p>
                <w:p w:rsidR="00AA24EE" w:rsidRPr="005152F2" w:rsidRDefault="00AA24EE" w:rsidP="00AA24EE">
                  <w:pPr>
                    <w:pStyle w:val="Heading5"/>
                  </w:pPr>
                  <w:r>
                    <w:t>August 2014-June 2017</w:t>
                  </w:r>
                </w:p>
                <w:sdt>
                  <w:sdtPr>
                    <w:alias w:val="Enter job details:"/>
                    <w:tag w:val="Enter job details:"/>
                    <w:id w:val="263497300"/>
                    <w:placeholder>
                      <w:docPart w:val="A4F9FB64084795438438FEE87A4D7FB8"/>
                    </w:placeholder>
                    <w:temporary/>
                    <w:showingPlcHdr/>
                    <w15:appearance w15:val="hidden"/>
                  </w:sdtPr>
                  <w:sdtContent>
                    <w:p w:rsidR="00AA24EE" w:rsidRDefault="00AA24EE" w:rsidP="00AA24EE">
                      <w:r w:rsidRPr="007B2F5C">
                        <w:t>Summarize your key responsibilities, leadership, and most stellar accomplishments.</w:t>
                      </w:r>
                      <w:r>
                        <w:t xml:space="preserve"> </w:t>
                      </w:r>
                      <w:r w:rsidRPr="00473EF8">
                        <w:t>Don’t list everything; keep it relevant and include data that shows the impact you made.</w:t>
                      </w:r>
                    </w:p>
                  </w:sdtContent>
                </w:sdt>
              </w:tc>
            </w:tr>
            <w:tr w:rsidR="008F633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8D51D0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DDA9A3B3BFAF9C469BCD1FB5A2D854B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p w:rsidR="00AA24EE" w:rsidRPr="0043426C" w:rsidRDefault="00AA24EE" w:rsidP="00AA24EE">
                  <w:pPr>
                    <w:pStyle w:val="Heading4"/>
                  </w:pPr>
                  <w:proofErr w:type="gramStart"/>
                  <w:r>
                    <w:t>Masters of Education</w:t>
                  </w:r>
                  <w:proofErr w:type="gramEnd"/>
                </w:p>
                <w:p w:rsidR="00AA24EE" w:rsidRDefault="00AA24EE" w:rsidP="00AA24EE">
                  <w:pPr>
                    <w:pStyle w:val="Heading5"/>
                  </w:pPr>
                  <w:r>
                    <w:t>Arizona State University</w:t>
                  </w:r>
                </w:p>
              </w:tc>
            </w:tr>
            <w:tr w:rsidR="008F6337" w:rsidTr="00B85871">
              <w:tc>
                <w:tcPr>
                  <w:tcW w:w="5191" w:type="dxa"/>
                </w:tcPr>
                <w:p w:rsidR="008F6337" w:rsidRPr="005152F2" w:rsidRDefault="008F6337" w:rsidP="00AA24EE">
                  <w:pPr>
                    <w:pStyle w:val="Heading2"/>
                    <w:jc w:val="both"/>
                  </w:pPr>
                  <w:bookmarkStart w:id="0" w:name="_GoBack"/>
                  <w:bookmarkEnd w:id="0"/>
                </w:p>
                <w:p w:rsidR="008F6337" w:rsidRDefault="008F6337" w:rsidP="008F6337"/>
              </w:tc>
            </w:tr>
          </w:tbl>
          <w:p w:rsidR="008F6337" w:rsidRPr="005152F2" w:rsidRDefault="008F6337" w:rsidP="003856C9"/>
        </w:tc>
      </w:tr>
    </w:tbl>
    <w:p w:rsidR="00E941EF" w:rsidRDefault="00E941EF" w:rsidP="0019561F">
      <w:pPr>
        <w:pStyle w:val="NoSpacing"/>
      </w:pPr>
    </w:p>
    <w:sectPr w:rsidR="00E941EF" w:rsidSect="00FE20E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1D0" w:rsidRDefault="008D51D0" w:rsidP="003856C9">
      <w:pPr>
        <w:spacing w:after="0" w:line="240" w:lineRule="auto"/>
      </w:pPr>
      <w:r>
        <w:separator/>
      </w:r>
    </w:p>
  </w:endnote>
  <w:endnote w:type="continuationSeparator" w:id="0">
    <w:p w:rsidR="008D51D0" w:rsidRDefault="008D51D0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AE27671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FuwR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PKwAW7BGQAAz7MAAA4AAAAAAAAAAAAAAAAALgIAAGRycy9lMm9E&#13;&#10;b2MueG1sUEsBAi0AFAAGAAgAAAAhAAx3mt/eAAAACgEAAA8AAAAAAAAAAAAAAAAAGxwAAGRycy9k&#13;&#10;b3ducmV2LnhtbFBLBQYAAAAABAAEAPMAAAAmHQ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F52C770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FLV5I0zGgAAz7MAAA4AAAAAAAAAAAAAAAAALgIAAGRycy9lMm9E&#13;&#10;b2MueG1sUEsBAi0AFAAGAAgAAAAhAAx3mt/eAAAACgEAAA8AAAAAAAAAAAAAAAAAjRwAAGRycy9k&#13;&#10;b3ducmV2LnhtbFBLBQYAAAAABAAEAPMAAACYHQAAAAA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1D0" w:rsidRDefault="008D51D0" w:rsidP="003856C9">
      <w:pPr>
        <w:spacing w:after="0" w:line="240" w:lineRule="auto"/>
      </w:pPr>
      <w:r>
        <w:separator/>
      </w:r>
    </w:p>
  </w:footnote>
  <w:footnote w:type="continuationSeparator" w:id="0">
    <w:p w:rsidR="008D51D0" w:rsidRDefault="008D51D0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76EA411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UwYnBYAAK2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56063B9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EE"/>
    <w:rsid w:val="00052BE1"/>
    <w:rsid w:val="0007412A"/>
    <w:rsid w:val="0010199E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A3CE7"/>
    <w:rsid w:val="00743379"/>
    <w:rsid w:val="007803B7"/>
    <w:rsid w:val="007B2F5C"/>
    <w:rsid w:val="007C5F05"/>
    <w:rsid w:val="00832043"/>
    <w:rsid w:val="00832F81"/>
    <w:rsid w:val="008C7CA2"/>
    <w:rsid w:val="008D51D0"/>
    <w:rsid w:val="008F6337"/>
    <w:rsid w:val="00A42F91"/>
    <w:rsid w:val="00AA24EE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5067A"/>
    <w:rsid w:val="00DC79BB"/>
    <w:rsid w:val="00E34D58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8420C"/>
  <w15:chartTrackingRefBased/>
  <w15:docId w15:val="{A8D8E9DC-D37D-C042-B763-DD4ABD1B6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AA24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0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kellie-hunsaker-ba420342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elliehunsaker/Library/Containers/com.microsoft.Word/Data/Library/Application%20Support/Microsoft/Office/16.0/DTS/Search/%7bB75C7CD0-7DAD-F346-AB7E-526E853C77D0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631597CF64B09439E37F2A54E2693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E01E1-86A7-274F-BCDA-7C5C969526DE}"/>
      </w:docPartPr>
      <w:docPartBody>
        <w:p w:rsidR="00000000" w:rsidRDefault="004B633E">
          <w:pPr>
            <w:pStyle w:val="6631597CF64B09439E37F2A54E269351"/>
          </w:pPr>
          <w:r w:rsidRPr="005152F2">
            <w:t xml:space="preserve">Your </w:t>
          </w:r>
          <w:r w:rsidRPr="005152F2">
            <w:t>Name</w:t>
          </w:r>
        </w:p>
      </w:docPartBody>
    </w:docPart>
    <w:docPart>
      <w:docPartPr>
        <w:name w:val="BE16EEF7E7FAC14C9953B70486C8F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D1FD3-CD8A-B349-A8B1-C07F299CC718}"/>
      </w:docPartPr>
      <w:docPartBody>
        <w:p w:rsidR="00000000" w:rsidRDefault="004B633E">
          <w:pPr>
            <w:pStyle w:val="BE16EEF7E7FAC14C9953B70486C8F57E"/>
          </w:pPr>
          <w:r w:rsidRPr="005152F2">
            <w:t>Experience</w:t>
          </w:r>
        </w:p>
      </w:docPartBody>
    </w:docPart>
    <w:docPart>
      <w:docPartPr>
        <w:name w:val="407050357EDE434C9C87845E23FCC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6BBC6-1330-1949-A829-99835120C2F5}"/>
      </w:docPartPr>
      <w:docPartBody>
        <w:p w:rsidR="00000000" w:rsidRDefault="004B633E">
          <w:pPr>
            <w:pStyle w:val="407050357EDE434C9C87845E23FCC851"/>
          </w:pPr>
          <w:r w:rsidRPr="00473EF8">
            <w:t>Think about the size of the team you led, the number of projects you balanced, or the number of articles you</w:t>
          </w:r>
          <w:r w:rsidRPr="00473EF8">
            <w:t xml:space="preserve"> wrote.</w:t>
          </w:r>
        </w:p>
      </w:docPartBody>
    </w:docPart>
    <w:docPart>
      <w:docPartPr>
        <w:name w:val="DDA9A3B3BFAF9C469BCD1FB5A2D85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1C717-9724-464C-8663-3FD80427D250}"/>
      </w:docPartPr>
      <w:docPartBody>
        <w:p w:rsidR="00000000" w:rsidRDefault="004B633E">
          <w:pPr>
            <w:pStyle w:val="DDA9A3B3BFAF9C469BCD1FB5A2D854B1"/>
          </w:pPr>
          <w:r w:rsidRPr="005152F2">
            <w:t>Education</w:t>
          </w:r>
        </w:p>
      </w:docPartBody>
    </w:docPart>
    <w:docPart>
      <w:docPartPr>
        <w:name w:val="A4F9FB64084795438438FEE87A4D7F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52FC0-FD65-D844-A555-7DCBE7E3957E}"/>
      </w:docPartPr>
      <w:docPartBody>
        <w:p w:rsidR="00000000" w:rsidRDefault="00752E23" w:rsidP="00752E23">
          <w:pPr>
            <w:pStyle w:val="A4F9FB64084795438438FEE87A4D7FB8"/>
          </w:pPr>
          <w:r w:rsidRPr="007B2F5C">
            <w:t>Summarize your key responsibilities, leadership, and most stellar accomplishments.</w:t>
          </w:r>
          <w:r>
            <w:t xml:space="preserve"> </w:t>
          </w:r>
          <w:r w:rsidRPr="00473EF8">
            <w:t>Don’t list everything; keep it relevant and include data that shows the impact you made.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E23"/>
    <w:rsid w:val="004B633E"/>
    <w:rsid w:val="0075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31597CF64B09439E37F2A54E269351">
    <w:name w:val="6631597CF64B09439E37F2A54E269351"/>
  </w:style>
  <w:style w:type="paragraph" w:customStyle="1" w:styleId="7A77571C91ADCB45AB718186D1C10BB1">
    <w:name w:val="7A77571C91ADCB45AB718186D1C10BB1"/>
  </w:style>
  <w:style w:type="paragraph" w:customStyle="1" w:styleId="AD79977780C3F7478AEF8B9F4AE70B90">
    <w:name w:val="AD79977780C3F7478AEF8B9F4AE70B90"/>
  </w:style>
  <w:style w:type="paragraph" w:customStyle="1" w:styleId="667EA637698793448496C2164E90F596">
    <w:name w:val="667EA637698793448496C2164E90F596"/>
  </w:style>
  <w:style w:type="paragraph" w:customStyle="1" w:styleId="1A2D5FB838255D4C9AC71B19DAE63A0C">
    <w:name w:val="1A2D5FB838255D4C9AC71B19DAE63A0C"/>
  </w:style>
  <w:style w:type="paragraph" w:customStyle="1" w:styleId="8ACDC34A10C59046942F95706F0ED0C3">
    <w:name w:val="8ACDC34A10C59046942F95706F0ED0C3"/>
  </w:style>
  <w:style w:type="paragraph" w:customStyle="1" w:styleId="5CD2487B1995914096D8F61D32F09C3D">
    <w:name w:val="5CD2487B1995914096D8F61D32F09C3D"/>
  </w:style>
  <w:style w:type="paragraph" w:customStyle="1" w:styleId="8BAADE1A3511C24D833FCE21DEBFDE42">
    <w:name w:val="8BAADE1A3511C24D833FCE21DEBFDE42"/>
  </w:style>
  <w:style w:type="paragraph" w:customStyle="1" w:styleId="AF4CBC4A1A63964EA8408287A99CBDB5">
    <w:name w:val="AF4CBC4A1A63964EA8408287A99CBDB5"/>
  </w:style>
  <w:style w:type="paragraph" w:customStyle="1" w:styleId="BE16EEF7E7FAC14C9953B70486C8F57E">
    <w:name w:val="BE16EEF7E7FAC14C9953B70486C8F57E"/>
  </w:style>
  <w:style w:type="paragraph" w:customStyle="1" w:styleId="E76C21A8947A3740B8BFEAAA42ABED9E">
    <w:name w:val="E76C21A8947A3740B8BFEAAA42ABED9E"/>
  </w:style>
  <w:style w:type="paragraph" w:customStyle="1" w:styleId="2604FA1F7704C74B8EB6A3B284DB5573">
    <w:name w:val="2604FA1F7704C74B8EB6A3B284DB5573"/>
  </w:style>
  <w:style w:type="paragraph" w:customStyle="1" w:styleId="B6866E033973AD43B35234DE26440F5D">
    <w:name w:val="B6866E033973AD43B35234DE26440F5D"/>
  </w:style>
  <w:style w:type="paragraph" w:customStyle="1" w:styleId="04876B0AF2B02941B2FAA7462AA1F567">
    <w:name w:val="04876B0AF2B02941B2FAA7462AA1F567"/>
  </w:style>
  <w:style w:type="paragraph" w:customStyle="1" w:styleId="CF13713303C17445AB4687FBAA05AACB">
    <w:name w:val="CF13713303C17445AB4687FBAA05AACB"/>
  </w:style>
  <w:style w:type="paragraph" w:customStyle="1" w:styleId="407050357EDE434C9C87845E23FCC851">
    <w:name w:val="407050357EDE434C9C87845E23FCC851"/>
  </w:style>
  <w:style w:type="paragraph" w:customStyle="1" w:styleId="DDA9A3B3BFAF9C469BCD1FB5A2D854B1">
    <w:name w:val="DDA9A3B3BFAF9C469BCD1FB5A2D854B1"/>
  </w:style>
  <w:style w:type="paragraph" w:customStyle="1" w:styleId="6A1FC3CB90486E42AAA8D5390DF73EAE">
    <w:name w:val="6A1FC3CB90486E42AAA8D5390DF73EAE"/>
  </w:style>
  <w:style w:type="paragraph" w:customStyle="1" w:styleId="D4937581CCA8FF4A915750B99E6814D3">
    <w:name w:val="D4937581CCA8FF4A915750B99E6814D3"/>
  </w:style>
  <w:style w:type="paragraph" w:customStyle="1" w:styleId="05967FAE9966D748ABDFEEAF1EEF5B75">
    <w:name w:val="05967FAE9966D748ABDFEEAF1EEF5B75"/>
  </w:style>
  <w:style w:type="paragraph" w:customStyle="1" w:styleId="55E5B7BA8F29C14CA5190FCE150709D0">
    <w:name w:val="55E5B7BA8F29C14CA5190FCE150709D0"/>
  </w:style>
  <w:style w:type="paragraph" w:customStyle="1" w:styleId="0301F84F7BC05749AEE014681CD3D037">
    <w:name w:val="0301F84F7BC05749AEE014681CD3D037"/>
  </w:style>
  <w:style w:type="paragraph" w:customStyle="1" w:styleId="39494DA7C4A4D54AB06BEF010836BD71">
    <w:name w:val="39494DA7C4A4D54AB06BEF010836BD71"/>
    <w:rsid w:val="00752E23"/>
  </w:style>
  <w:style w:type="paragraph" w:customStyle="1" w:styleId="A4F9FB64084795438438FEE87A4D7FB8">
    <w:name w:val="A4F9FB64084795438438FEE87A4D7FB8"/>
    <w:rsid w:val="00752E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7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Kellie Hunsaker</dc:creator>
  <cp:keywords/>
  <dc:description/>
  <cp:lastModifiedBy>Kellie Hunsaker</cp:lastModifiedBy>
  <cp:revision>1</cp:revision>
  <dcterms:created xsi:type="dcterms:W3CDTF">2019-12-30T04:25:00Z</dcterms:created>
  <dcterms:modified xsi:type="dcterms:W3CDTF">2019-12-30T04:33:00Z</dcterms:modified>
</cp:coreProperties>
</file>